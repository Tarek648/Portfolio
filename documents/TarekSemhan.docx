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Y="1"/>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2541EC" w:rsidRPr="002541EC" w14:paraId="7047CEC3" w14:textId="77777777" w:rsidTr="0074057B">
        <w:trPr>
          <w:trHeight w:val="4410"/>
        </w:trPr>
        <w:tc>
          <w:tcPr>
            <w:tcW w:w="3600" w:type="dxa"/>
            <w:vAlign w:val="bottom"/>
          </w:tcPr>
          <w:p w14:paraId="74B816DE" w14:textId="7F98E8AF" w:rsidR="001B2ABD" w:rsidRPr="002541EC" w:rsidRDefault="001B2ABD" w:rsidP="0074057B">
            <w:pPr>
              <w:tabs>
                <w:tab w:val="left" w:pos="990"/>
              </w:tabs>
              <w:rPr>
                <w:color w:val="000000" w:themeColor="text1"/>
              </w:rPr>
            </w:pPr>
            <w:bookmarkStart w:id="0" w:name="_GoBack"/>
            <w:bookmarkEnd w:id="0"/>
          </w:p>
        </w:tc>
        <w:tc>
          <w:tcPr>
            <w:tcW w:w="720" w:type="dxa"/>
          </w:tcPr>
          <w:p w14:paraId="555225B4" w14:textId="77777777" w:rsidR="001B2ABD" w:rsidRPr="002541EC" w:rsidRDefault="001B2ABD" w:rsidP="0074057B">
            <w:pPr>
              <w:tabs>
                <w:tab w:val="left" w:pos="990"/>
              </w:tabs>
              <w:rPr>
                <w:color w:val="000000" w:themeColor="text1"/>
              </w:rPr>
            </w:pPr>
          </w:p>
        </w:tc>
        <w:tc>
          <w:tcPr>
            <w:tcW w:w="6470" w:type="dxa"/>
            <w:vAlign w:val="bottom"/>
          </w:tcPr>
          <w:p w14:paraId="4B7D4953" w14:textId="7F6560BD" w:rsidR="001B2ABD" w:rsidRPr="002541EC" w:rsidRDefault="00EA0788" w:rsidP="0074057B">
            <w:pPr>
              <w:pStyle w:val="Title"/>
            </w:pPr>
            <w:r w:rsidRPr="002541EC">
              <w:t>Tarek Semhan</w:t>
            </w:r>
          </w:p>
          <w:p w14:paraId="2072D450" w14:textId="1C61A09D" w:rsidR="00245970" w:rsidRPr="00245970" w:rsidRDefault="00245970" w:rsidP="0074057B">
            <w:r>
              <w:rPr>
                <w:b/>
                <w:bCs/>
                <w:sz w:val="24"/>
              </w:rPr>
              <w:t>Computer Science | Web Developer</w:t>
            </w:r>
          </w:p>
        </w:tc>
      </w:tr>
      <w:tr w:rsidR="002541EC" w:rsidRPr="002541EC" w14:paraId="3EECD43E" w14:textId="77777777" w:rsidTr="0074057B">
        <w:tc>
          <w:tcPr>
            <w:tcW w:w="3600" w:type="dxa"/>
          </w:tcPr>
          <w:sdt>
            <w:sdtPr>
              <w:rPr>
                <w:color w:val="000000" w:themeColor="text1"/>
              </w:rPr>
              <w:id w:val="-1711873194"/>
              <w:placeholder>
                <w:docPart w:val="EB771D2678A54F5D9378C7CD303C699A"/>
              </w:placeholder>
              <w:temporary/>
              <w:showingPlcHdr/>
              <w15:appearance w15:val="hidden"/>
            </w:sdtPr>
            <w:sdtEndPr/>
            <w:sdtContent>
              <w:p w14:paraId="0DD3F68B" w14:textId="77777777" w:rsidR="001B2ABD" w:rsidRPr="002541EC" w:rsidRDefault="00036450" w:rsidP="0074057B">
                <w:pPr>
                  <w:pStyle w:val="Heading3"/>
                  <w:rPr>
                    <w:color w:val="000000" w:themeColor="text1"/>
                  </w:rPr>
                </w:pPr>
                <w:r w:rsidRPr="002541EC">
                  <w:rPr>
                    <w:color w:val="000000" w:themeColor="text1"/>
                  </w:rPr>
                  <w:t>Profile</w:t>
                </w:r>
              </w:p>
            </w:sdtContent>
          </w:sdt>
          <w:p w14:paraId="1D90FE8C" w14:textId="36266DE5" w:rsidR="00EA0788" w:rsidRPr="002541EC" w:rsidRDefault="00EA0788" w:rsidP="0074057B">
            <w:pPr>
              <w:rPr>
                <w:i/>
                <w:iCs/>
                <w:color w:val="000000" w:themeColor="text1"/>
                <w:szCs w:val="18"/>
              </w:rPr>
            </w:pPr>
            <w:r w:rsidRPr="002541EC">
              <w:rPr>
                <w:i/>
                <w:iCs/>
                <w:color w:val="000000" w:themeColor="text1"/>
                <w:szCs w:val="18"/>
              </w:rPr>
              <w:t>A Bachelor Degree holder of Computer Science, deeply passionate about programming. Profic</w:t>
            </w:r>
            <w:r w:rsidR="00443C86">
              <w:rPr>
                <w:i/>
                <w:iCs/>
                <w:color w:val="000000" w:themeColor="text1"/>
                <w:szCs w:val="18"/>
              </w:rPr>
              <w:t>ient in languages</w:t>
            </w:r>
            <w:r w:rsidRPr="002541EC">
              <w:rPr>
                <w:i/>
                <w:iCs/>
                <w:color w:val="000000" w:themeColor="text1"/>
                <w:szCs w:val="18"/>
              </w:rPr>
              <w:t>, I thrive on solving complex problems and have a strong foundation in software development. My commitment is to stay up to date with emerging technologies, active involvement in coding communities, and love for continuous learning underscore. I am well-prepared to contribute to the evolving field of computer science.</w:t>
            </w:r>
          </w:p>
          <w:p w14:paraId="7AA8AC82" w14:textId="0023D95B" w:rsidR="00036450" w:rsidRPr="002541EC" w:rsidRDefault="00036450" w:rsidP="0074057B">
            <w:pPr>
              <w:rPr>
                <w:color w:val="000000" w:themeColor="text1"/>
              </w:rPr>
            </w:pPr>
          </w:p>
          <w:p w14:paraId="33EEEA05" w14:textId="77777777" w:rsidR="00036450" w:rsidRPr="002541EC" w:rsidRDefault="00036450" w:rsidP="0074057B">
            <w:pPr>
              <w:rPr>
                <w:color w:val="000000" w:themeColor="text1"/>
              </w:rPr>
            </w:pPr>
          </w:p>
          <w:sdt>
            <w:sdtPr>
              <w:rPr>
                <w:color w:val="000000" w:themeColor="text1"/>
              </w:rPr>
              <w:id w:val="-1954003311"/>
              <w:placeholder>
                <w:docPart w:val="101708F70F854C8BB28F0BA8834FBF91"/>
              </w:placeholder>
              <w:temporary/>
              <w:showingPlcHdr/>
              <w15:appearance w15:val="hidden"/>
            </w:sdtPr>
            <w:sdtEndPr/>
            <w:sdtContent>
              <w:p w14:paraId="6F947FC8" w14:textId="77777777" w:rsidR="00036450" w:rsidRPr="002541EC" w:rsidRDefault="00CB0055" w:rsidP="0074057B">
                <w:pPr>
                  <w:pStyle w:val="Heading3"/>
                  <w:rPr>
                    <w:color w:val="000000" w:themeColor="text1"/>
                  </w:rPr>
                </w:pPr>
                <w:r w:rsidRPr="002541EC">
                  <w:rPr>
                    <w:color w:val="000000" w:themeColor="text1"/>
                  </w:rPr>
                  <w:t>Contact</w:t>
                </w:r>
              </w:p>
            </w:sdtContent>
          </w:sdt>
          <w:sdt>
            <w:sdtPr>
              <w:rPr>
                <w:color w:val="000000" w:themeColor="text1"/>
              </w:rPr>
              <w:id w:val="1111563247"/>
              <w:placeholder>
                <w:docPart w:val="6F3E3D18CE50450EA2E48580B8935A72"/>
              </w:placeholder>
              <w:temporary/>
              <w:showingPlcHdr/>
              <w15:appearance w15:val="hidden"/>
            </w:sdtPr>
            <w:sdtEndPr/>
            <w:sdtContent>
              <w:p w14:paraId="2EF6FDD0" w14:textId="77777777" w:rsidR="004D3011" w:rsidRPr="002541EC" w:rsidRDefault="004D3011" w:rsidP="0074057B">
                <w:pPr>
                  <w:rPr>
                    <w:color w:val="000000" w:themeColor="text1"/>
                  </w:rPr>
                </w:pPr>
                <w:r w:rsidRPr="002541EC">
                  <w:rPr>
                    <w:color w:val="000000" w:themeColor="text1"/>
                  </w:rPr>
                  <w:t>PHONE:</w:t>
                </w:r>
              </w:p>
            </w:sdtContent>
          </w:sdt>
          <w:p w14:paraId="5473EC9A" w14:textId="485556CD" w:rsidR="004D3011" w:rsidRPr="002541EC" w:rsidRDefault="00EA0788" w:rsidP="0074057B">
            <w:pPr>
              <w:rPr>
                <w:color w:val="000000" w:themeColor="text1"/>
              </w:rPr>
            </w:pPr>
            <w:r w:rsidRPr="002541EC">
              <w:rPr>
                <w:color w:val="000000" w:themeColor="text1"/>
              </w:rPr>
              <w:t>+961 76 020 867</w:t>
            </w:r>
          </w:p>
          <w:p w14:paraId="413410CD" w14:textId="77777777" w:rsidR="004D3011" w:rsidRPr="002541EC" w:rsidRDefault="004D3011" w:rsidP="0074057B">
            <w:pPr>
              <w:rPr>
                <w:color w:val="000000" w:themeColor="text1"/>
              </w:rPr>
            </w:pPr>
          </w:p>
          <w:sdt>
            <w:sdtPr>
              <w:rPr>
                <w:color w:val="000000" w:themeColor="text1"/>
              </w:rPr>
              <w:id w:val="-240260293"/>
              <w:placeholder>
                <w:docPart w:val="C3DBD395B7BC497C9C488D35DD2E3232"/>
              </w:placeholder>
              <w:temporary/>
              <w:showingPlcHdr/>
              <w15:appearance w15:val="hidden"/>
            </w:sdtPr>
            <w:sdtEndPr/>
            <w:sdtContent>
              <w:p w14:paraId="05757280" w14:textId="77777777" w:rsidR="004D3011" w:rsidRPr="002541EC" w:rsidRDefault="004D3011" w:rsidP="0074057B">
                <w:pPr>
                  <w:rPr>
                    <w:color w:val="000000" w:themeColor="text1"/>
                  </w:rPr>
                </w:pPr>
                <w:r w:rsidRPr="002541EC">
                  <w:rPr>
                    <w:color w:val="000000" w:themeColor="text1"/>
                  </w:rPr>
                  <w:t>EMAIL:</w:t>
                </w:r>
              </w:p>
            </w:sdtContent>
          </w:sdt>
          <w:p w14:paraId="662E8935" w14:textId="77777777" w:rsidR="00EA0788" w:rsidRPr="002541EC" w:rsidRDefault="002A5E8D" w:rsidP="0074057B">
            <w:pPr>
              <w:rPr>
                <w:color w:val="000000" w:themeColor="text1"/>
                <w:szCs w:val="18"/>
              </w:rPr>
            </w:pPr>
            <w:hyperlink r:id="rId7" w:history="1">
              <w:r w:rsidR="00EA0788" w:rsidRPr="002541EC">
                <w:rPr>
                  <w:rStyle w:val="Hyperlink"/>
                  <w:b/>
                  <w:bCs/>
                  <w:color w:val="000000" w:themeColor="text1"/>
                  <w:szCs w:val="18"/>
                </w:rPr>
                <w:t>tarek.semhan2003@gmail.com</w:t>
              </w:r>
            </w:hyperlink>
          </w:p>
          <w:p w14:paraId="3B4F4FD1" w14:textId="77777777" w:rsidR="00EA0788" w:rsidRPr="002541EC" w:rsidRDefault="00EA0788" w:rsidP="0074057B">
            <w:pPr>
              <w:rPr>
                <w:color w:val="000000" w:themeColor="text1"/>
                <w:szCs w:val="18"/>
              </w:rPr>
            </w:pPr>
          </w:p>
          <w:p w14:paraId="19CDC441" w14:textId="36FDA1A7" w:rsidR="00EA0788" w:rsidRPr="002541EC" w:rsidRDefault="00EA0788" w:rsidP="0074057B">
            <w:pPr>
              <w:rPr>
                <w:color w:val="000000" w:themeColor="text1"/>
                <w:szCs w:val="18"/>
              </w:rPr>
            </w:pPr>
            <w:r w:rsidRPr="002541EC">
              <w:rPr>
                <w:color w:val="000000" w:themeColor="text1"/>
                <w:szCs w:val="18"/>
              </w:rPr>
              <w:t>LOCATION:</w:t>
            </w:r>
          </w:p>
          <w:p w14:paraId="21A1E73B" w14:textId="345F1921" w:rsidR="00EA0788" w:rsidRPr="002541EC" w:rsidRDefault="00EA0788" w:rsidP="0074057B">
            <w:pPr>
              <w:rPr>
                <w:b/>
                <w:bCs/>
                <w:color w:val="000000" w:themeColor="text1"/>
                <w:szCs w:val="18"/>
              </w:rPr>
            </w:pPr>
            <w:r w:rsidRPr="002541EC">
              <w:rPr>
                <w:color w:val="000000" w:themeColor="text1"/>
                <w:szCs w:val="18"/>
              </w:rPr>
              <w:t xml:space="preserve">Lebanon </w:t>
            </w:r>
            <w:proofErr w:type="spellStart"/>
            <w:r w:rsidRPr="002541EC">
              <w:rPr>
                <w:color w:val="000000" w:themeColor="text1"/>
                <w:szCs w:val="18"/>
              </w:rPr>
              <w:t>Bchamoun</w:t>
            </w:r>
            <w:proofErr w:type="spellEnd"/>
            <w:r w:rsidRPr="002541EC">
              <w:rPr>
                <w:color w:val="000000" w:themeColor="text1"/>
                <w:szCs w:val="18"/>
              </w:rPr>
              <w:t xml:space="preserve"> Mount Lebanon</w:t>
            </w:r>
          </w:p>
          <w:sdt>
            <w:sdtPr>
              <w:rPr>
                <w:color w:val="000000" w:themeColor="text1"/>
              </w:rPr>
              <w:id w:val="-1444214663"/>
              <w:placeholder>
                <w:docPart w:val="43C8FFBF1CAE468D81E33E6C17E42E06"/>
              </w:placeholder>
              <w:temporary/>
              <w:showingPlcHdr/>
              <w15:appearance w15:val="hidden"/>
            </w:sdtPr>
            <w:sdtEndPr/>
            <w:sdtContent>
              <w:p w14:paraId="3DAD2612" w14:textId="77777777" w:rsidR="004D3011" w:rsidRPr="002541EC" w:rsidRDefault="00CB0055" w:rsidP="0074057B">
                <w:pPr>
                  <w:pStyle w:val="Heading3"/>
                  <w:rPr>
                    <w:color w:val="000000" w:themeColor="text1"/>
                  </w:rPr>
                </w:pPr>
                <w:r w:rsidRPr="002541EC">
                  <w:rPr>
                    <w:color w:val="000000" w:themeColor="text1"/>
                  </w:rPr>
                  <w:t>Hobbies</w:t>
                </w:r>
              </w:p>
            </w:sdtContent>
          </w:sdt>
          <w:p w14:paraId="369A52F6" w14:textId="725313E9" w:rsidR="004D3011" w:rsidRPr="002541EC" w:rsidRDefault="00EA0788" w:rsidP="0074057B">
            <w:pPr>
              <w:rPr>
                <w:color w:val="000000" w:themeColor="text1"/>
              </w:rPr>
            </w:pPr>
            <w:r w:rsidRPr="002541EC">
              <w:rPr>
                <w:color w:val="000000" w:themeColor="text1"/>
              </w:rPr>
              <w:t>FOOTBALL</w:t>
            </w:r>
          </w:p>
          <w:p w14:paraId="596D79B6" w14:textId="52996A35" w:rsidR="004D3011" w:rsidRPr="002541EC" w:rsidRDefault="00EA0788" w:rsidP="0074057B">
            <w:pPr>
              <w:rPr>
                <w:color w:val="000000" w:themeColor="text1"/>
              </w:rPr>
            </w:pPr>
            <w:r w:rsidRPr="002541EC">
              <w:rPr>
                <w:color w:val="000000" w:themeColor="text1"/>
              </w:rPr>
              <w:t>CHESS</w:t>
            </w:r>
          </w:p>
          <w:p w14:paraId="5A030CA6" w14:textId="77777777" w:rsidR="004D3011" w:rsidRPr="002541EC" w:rsidRDefault="004D3011" w:rsidP="0074057B">
            <w:pPr>
              <w:rPr>
                <w:color w:val="000000" w:themeColor="text1"/>
              </w:rPr>
            </w:pPr>
          </w:p>
          <w:p w14:paraId="13DFF406" w14:textId="335EE365" w:rsidR="00EA0788" w:rsidRPr="002541EC" w:rsidRDefault="00EA0788" w:rsidP="0074057B">
            <w:pPr>
              <w:pStyle w:val="Heading3"/>
              <w:rPr>
                <w:color w:val="000000" w:themeColor="text1"/>
              </w:rPr>
            </w:pPr>
            <w:r w:rsidRPr="002541EC">
              <w:rPr>
                <w:color w:val="000000" w:themeColor="text1"/>
              </w:rPr>
              <w:t>lANGUAGES</w:t>
            </w:r>
          </w:p>
          <w:p w14:paraId="3420795A" w14:textId="79A65ED1" w:rsidR="00EA0788" w:rsidRPr="002541EC" w:rsidRDefault="00EA0788" w:rsidP="0074057B">
            <w:pPr>
              <w:rPr>
                <w:b/>
                <w:bCs/>
                <w:color w:val="000000" w:themeColor="text1"/>
                <w:szCs w:val="18"/>
              </w:rPr>
            </w:pPr>
            <w:r w:rsidRPr="002541EC">
              <w:rPr>
                <w:color w:val="000000" w:themeColor="text1"/>
                <w:szCs w:val="18"/>
              </w:rPr>
              <w:t>ENLGLISH</w:t>
            </w:r>
            <w:r w:rsidRPr="002541EC">
              <w:rPr>
                <w:b/>
                <w:bCs/>
                <w:color w:val="000000" w:themeColor="text1"/>
                <w:szCs w:val="18"/>
              </w:rPr>
              <w:t xml:space="preserve"> - </w:t>
            </w:r>
            <w:r w:rsidRPr="002541EC">
              <w:rPr>
                <w:color w:val="000000" w:themeColor="text1"/>
                <w:szCs w:val="18"/>
              </w:rPr>
              <w:t>Fluent</w:t>
            </w:r>
          </w:p>
          <w:p w14:paraId="58E83B50" w14:textId="365336F6" w:rsidR="00EA0788" w:rsidRDefault="00EA0788" w:rsidP="0074057B">
            <w:pPr>
              <w:rPr>
                <w:color w:val="000000" w:themeColor="text1"/>
              </w:rPr>
            </w:pPr>
            <w:r w:rsidRPr="002541EC">
              <w:rPr>
                <w:color w:val="000000" w:themeColor="text1"/>
              </w:rPr>
              <w:t xml:space="preserve">ARABIC </w:t>
            </w:r>
            <w:r w:rsidR="00245970">
              <w:rPr>
                <w:color w:val="000000" w:themeColor="text1"/>
              </w:rPr>
              <w:t>–</w:t>
            </w:r>
            <w:r w:rsidRPr="002541EC">
              <w:rPr>
                <w:color w:val="000000" w:themeColor="text1"/>
              </w:rPr>
              <w:t xml:space="preserve"> Native</w:t>
            </w:r>
          </w:p>
          <w:p w14:paraId="31705834" w14:textId="77777777" w:rsidR="00245970" w:rsidRDefault="00245970" w:rsidP="0074057B">
            <w:pPr>
              <w:rPr>
                <w:color w:val="000000" w:themeColor="text1"/>
              </w:rPr>
            </w:pPr>
          </w:p>
          <w:sdt>
            <w:sdtPr>
              <w:rPr>
                <w:color w:val="000000" w:themeColor="text1"/>
              </w:rPr>
              <w:id w:val="1669594239"/>
              <w:placeholder>
                <w:docPart w:val="FC16F2DD43EC4F778F4718EBB12449FD"/>
              </w:placeholder>
              <w:temporary/>
              <w:showingPlcHdr/>
              <w15:appearance w15:val="hidden"/>
            </w:sdtPr>
            <w:sdtEndPr/>
            <w:sdtContent>
              <w:p w14:paraId="3203130D" w14:textId="5C105AB8" w:rsidR="00245970" w:rsidRPr="00245970" w:rsidRDefault="00245970" w:rsidP="0074057B">
                <w:pPr>
                  <w:pStyle w:val="Heading2"/>
                  <w:rPr>
                    <w:rFonts w:asciiTheme="minorHAnsi" w:eastAsiaTheme="minorEastAsia" w:hAnsiTheme="minorHAnsi" w:cstheme="minorBidi"/>
                    <w:b w:val="0"/>
                    <w:bCs w:val="0"/>
                    <w:caps w:val="0"/>
                    <w:color w:val="000000" w:themeColor="text1"/>
                    <w:sz w:val="18"/>
                    <w:szCs w:val="22"/>
                  </w:rPr>
                </w:pPr>
                <w:r w:rsidRPr="002541EC">
                  <w:rPr>
                    <w:rStyle w:val="Heading2Char"/>
                    <w:b/>
                    <w:bCs/>
                    <w:caps/>
                    <w:color w:val="000000" w:themeColor="text1"/>
                  </w:rPr>
                  <w:t>SKILLS</w:t>
                </w:r>
              </w:p>
            </w:sdtContent>
          </w:sdt>
          <w:p w14:paraId="7A02EA21" w14:textId="7FF0E05D" w:rsidR="001C4EBB" w:rsidRDefault="001C4EBB" w:rsidP="0074057B">
            <w:pPr>
              <w:jc w:val="both"/>
              <w:rPr>
                <w:color w:val="000000" w:themeColor="text1"/>
                <w:szCs w:val="18"/>
              </w:rPr>
            </w:pPr>
            <w:r>
              <w:rPr>
                <w:color w:val="000000" w:themeColor="text1"/>
                <w:szCs w:val="18"/>
              </w:rPr>
              <w:t>Java –</w:t>
            </w:r>
            <w:r w:rsidRPr="00F025DA">
              <w:rPr>
                <w:color w:val="000000" w:themeColor="text1"/>
                <w:szCs w:val="18"/>
              </w:rPr>
              <w:t xml:space="preserve"> </w:t>
            </w:r>
            <w:r w:rsidRPr="00F025DA">
              <w:rPr>
                <w:color w:val="000000" w:themeColor="text1"/>
                <w:szCs w:val="18"/>
              </w:rPr>
              <w:t>PHP</w:t>
            </w:r>
            <w:r>
              <w:rPr>
                <w:color w:val="000000" w:themeColor="text1"/>
                <w:szCs w:val="18"/>
              </w:rPr>
              <w:t xml:space="preserve"> - </w:t>
            </w:r>
            <w:r w:rsidRPr="00F025DA">
              <w:rPr>
                <w:color w:val="000000" w:themeColor="text1"/>
                <w:szCs w:val="18"/>
              </w:rPr>
              <w:t>Node.js</w:t>
            </w:r>
            <w:r>
              <w:rPr>
                <w:color w:val="000000" w:themeColor="text1"/>
                <w:szCs w:val="18"/>
              </w:rPr>
              <w:t xml:space="preserve"> - </w:t>
            </w:r>
            <w:r w:rsidRPr="002541EC">
              <w:rPr>
                <w:color w:val="000000" w:themeColor="text1"/>
                <w:szCs w:val="18"/>
              </w:rPr>
              <w:t>SQL</w:t>
            </w:r>
            <w:r>
              <w:rPr>
                <w:color w:val="000000" w:themeColor="text1"/>
                <w:szCs w:val="18"/>
              </w:rPr>
              <w:t xml:space="preserve">   </w:t>
            </w:r>
          </w:p>
          <w:p w14:paraId="24670199" w14:textId="7E7C24EC" w:rsidR="001C4EBB" w:rsidRDefault="001C4EBB" w:rsidP="0074057B">
            <w:pPr>
              <w:jc w:val="both"/>
              <w:rPr>
                <w:color w:val="000000" w:themeColor="text1"/>
                <w:szCs w:val="18"/>
              </w:rPr>
            </w:pPr>
          </w:p>
          <w:p w14:paraId="4218A4C6" w14:textId="309AB7EA" w:rsidR="001C4EBB" w:rsidRDefault="001C4EBB" w:rsidP="0074057B">
            <w:pPr>
              <w:jc w:val="both"/>
              <w:rPr>
                <w:color w:val="000000" w:themeColor="text1"/>
                <w:szCs w:val="18"/>
              </w:rPr>
            </w:pPr>
            <w:r w:rsidRPr="002541EC">
              <w:rPr>
                <w:color w:val="000000" w:themeColor="text1"/>
                <w:szCs w:val="18"/>
              </w:rPr>
              <w:t>HTML</w:t>
            </w:r>
            <w:r>
              <w:rPr>
                <w:color w:val="000000" w:themeColor="text1"/>
                <w:szCs w:val="18"/>
              </w:rPr>
              <w:t xml:space="preserve"> – CSS – JavaScript</w:t>
            </w:r>
          </w:p>
          <w:p w14:paraId="132F06A4" w14:textId="576274E7" w:rsidR="001C4EBB" w:rsidRDefault="001C4EBB" w:rsidP="0074057B">
            <w:pPr>
              <w:jc w:val="both"/>
              <w:rPr>
                <w:color w:val="000000" w:themeColor="text1"/>
                <w:szCs w:val="18"/>
              </w:rPr>
            </w:pPr>
            <w:r>
              <w:rPr>
                <w:color w:val="000000" w:themeColor="text1"/>
                <w:szCs w:val="18"/>
              </w:rPr>
              <w:t xml:space="preserve">React - </w:t>
            </w:r>
            <w:proofErr w:type="spellStart"/>
            <w:r>
              <w:rPr>
                <w:color w:val="000000" w:themeColor="text1"/>
                <w:szCs w:val="18"/>
              </w:rPr>
              <w:t>TypeScript</w:t>
            </w:r>
            <w:proofErr w:type="spellEnd"/>
          </w:p>
          <w:p w14:paraId="7BA15E87" w14:textId="0E46903B" w:rsidR="001C4EBB" w:rsidRPr="00F025DA" w:rsidRDefault="001C4EBB" w:rsidP="0074057B">
            <w:pPr>
              <w:jc w:val="both"/>
              <w:rPr>
                <w:color w:val="000000" w:themeColor="text1"/>
                <w:szCs w:val="18"/>
              </w:rPr>
            </w:pPr>
          </w:p>
          <w:p w14:paraId="17B5B351" w14:textId="53B0F5B8" w:rsidR="001C4EBB" w:rsidRDefault="00245970" w:rsidP="0074057B">
            <w:pPr>
              <w:jc w:val="both"/>
              <w:rPr>
                <w:color w:val="000000" w:themeColor="text1"/>
                <w:szCs w:val="18"/>
              </w:rPr>
            </w:pPr>
            <w:r w:rsidRPr="002541EC">
              <w:rPr>
                <w:color w:val="000000" w:themeColor="text1"/>
                <w:szCs w:val="18"/>
              </w:rPr>
              <w:t>Problem-solving</w:t>
            </w:r>
            <w:r w:rsidR="001C4EBB">
              <w:rPr>
                <w:color w:val="000000" w:themeColor="text1"/>
                <w:szCs w:val="18"/>
              </w:rPr>
              <w:t xml:space="preserve"> - </w:t>
            </w:r>
            <w:r w:rsidR="001C4EBB" w:rsidRPr="002541EC">
              <w:rPr>
                <w:color w:val="000000" w:themeColor="text1"/>
                <w:szCs w:val="18"/>
              </w:rPr>
              <w:t>Analytical thinking</w:t>
            </w:r>
          </w:p>
          <w:p w14:paraId="03D8A91C" w14:textId="58D9B7BC" w:rsidR="001C4EBB" w:rsidRPr="002541EC" w:rsidRDefault="001C4EBB" w:rsidP="0074057B">
            <w:pPr>
              <w:jc w:val="both"/>
              <w:rPr>
                <w:color w:val="000000" w:themeColor="text1"/>
                <w:szCs w:val="18"/>
              </w:rPr>
            </w:pPr>
            <w:r>
              <w:rPr>
                <w:color w:val="000000" w:themeColor="text1"/>
                <w:szCs w:val="18"/>
              </w:rPr>
              <w:t>Te</w:t>
            </w:r>
            <w:r w:rsidRPr="002541EC">
              <w:rPr>
                <w:color w:val="000000" w:themeColor="text1"/>
                <w:szCs w:val="18"/>
              </w:rPr>
              <w:t>am collaboration</w:t>
            </w:r>
            <w:r>
              <w:rPr>
                <w:color w:val="000000" w:themeColor="text1"/>
                <w:szCs w:val="18"/>
              </w:rPr>
              <w:t>-</w:t>
            </w:r>
            <w:r w:rsidRPr="002541EC">
              <w:rPr>
                <w:color w:val="000000" w:themeColor="text1"/>
                <w:szCs w:val="18"/>
              </w:rPr>
              <w:t xml:space="preserve"> </w:t>
            </w:r>
            <w:r w:rsidRPr="002541EC">
              <w:rPr>
                <w:color w:val="000000" w:themeColor="text1"/>
                <w:szCs w:val="18"/>
              </w:rPr>
              <w:t>Communication skills</w:t>
            </w:r>
            <w:r>
              <w:rPr>
                <w:color w:val="000000" w:themeColor="text1"/>
                <w:szCs w:val="18"/>
              </w:rPr>
              <w:t>-</w:t>
            </w:r>
            <w:r w:rsidRPr="002541EC">
              <w:rPr>
                <w:color w:val="000000" w:themeColor="text1"/>
                <w:szCs w:val="18"/>
              </w:rPr>
              <w:t xml:space="preserve"> </w:t>
            </w:r>
            <w:r w:rsidRPr="002541EC">
              <w:rPr>
                <w:color w:val="000000" w:themeColor="text1"/>
                <w:szCs w:val="18"/>
              </w:rPr>
              <w:t>Time management</w:t>
            </w:r>
          </w:p>
          <w:p w14:paraId="6DBC9AA2" w14:textId="4317AE07" w:rsidR="001C4EBB" w:rsidRDefault="00245970" w:rsidP="0074057B">
            <w:pPr>
              <w:jc w:val="both"/>
              <w:rPr>
                <w:color w:val="000000" w:themeColor="text1"/>
                <w:szCs w:val="18"/>
              </w:rPr>
            </w:pPr>
            <w:r>
              <w:rPr>
                <w:color w:val="000000" w:themeColor="text1"/>
                <w:szCs w:val="18"/>
              </w:rPr>
              <w:t xml:space="preserve">   </w:t>
            </w:r>
          </w:p>
          <w:p w14:paraId="1E18D07B" w14:textId="5A5D8C96" w:rsidR="00245970" w:rsidRPr="002541EC" w:rsidRDefault="00245970" w:rsidP="0074057B">
            <w:pPr>
              <w:jc w:val="both"/>
              <w:rPr>
                <w:color w:val="000000" w:themeColor="text1"/>
                <w:szCs w:val="18"/>
              </w:rPr>
            </w:pPr>
            <w:r>
              <w:rPr>
                <w:color w:val="000000" w:themeColor="text1"/>
                <w:szCs w:val="18"/>
              </w:rPr>
              <w:t xml:space="preserve">                        </w:t>
            </w:r>
          </w:p>
          <w:p w14:paraId="48AEF0AA" w14:textId="738948D3" w:rsidR="001C4EBB" w:rsidRDefault="00245970" w:rsidP="0074057B">
            <w:pPr>
              <w:jc w:val="both"/>
              <w:rPr>
                <w:color w:val="000000" w:themeColor="text1"/>
                <w:szCs w:val="18"/>
              </w:rPr>
            </w:pPr>
            <w:r w:rsidRPr="002541EC">
              <w:rPr>
                <w:color w:val="000000" w:themeColor="text1"/>
                <w:szCs w:val="18"/>
              </w:rPr>
              <w:t xml:space="preserve">          </w:t>
            </w:r>
          </w:p>
          <w:p w14:paraId="3902C019" w14:textId="7A9E3C23" w:rsidR="00245970" w:rsidRPr="002541EC" w:rsidRDefault="00245970" w:rsidP="0074057B">
            <w:pPr>
              <w:jc w:val="both"/>
              <w:rPr>
                <w:color w:val="000000" w:themeColor="text1"/>
                <w:szCs w:val="18"/>
              </w:rPr>
            </w:pPr>
            <w:r w:rsidRPr="002541EC">
              <w:rPr>
                <w:color w:val="000000" w:themeColor="text1"/>
                <w:szCs w:val="18"/>
              </w:rPr>
              <w:t xml:space="preserve">           </w:t>
            </w:r>
            <w:r>
              <w:rPr>
                <w:color w:val="000000" w:themeColor="text1"/>
                <w:szCs w:val="18"/>
              </w:rPr>
              <w:t xml:space="preserve">        </w:t>
            </w:r>
          </w:p>
          <w:p w14:paraId="7011E014" w14:textId="77777777" w:rsidR="001C4EBB" w:rsidRDefault="001C4EBB" w:rsidP="0074057B">
            <w:pPr>
              <w:jc w:val="both"/>
              <w:rPr>
                <w:color w:val="000000" w:themeColor="text1"/>
                <w:szCs w:val="18"/>
              </w:rPr>
            </w:pPr>
          </w:p>
          <w:p w14:paraId="211745FF" w14:textId="77777777" w:rsidR="001C4EBB" w:rsidRDefault="001C4EBB" w:rsidP="0074057B">
            <w:pPr>
              <w:jc w:val="both"/>
              <w:rPr>
                <w:color w:val="000000" w:themeColor="text1"/>
                <w:szCs w:val="18"/>
              </w:rPr>
            </w:pPr>
          </w:p>
          <w:p w14:paraId="32D532ED" w14:textId="77777777" w:rsidR="001C4EBB" w:rsidRDefault="001C4EBB" w:rsidP="0074057B">
            <w:pPr>
              <w:jc w:val="both"/>
              <w:rPr>
                <w:color w:val="000000" w:themeColor="text1"/>
                <w:szCs w:val="18"/>
              </w:rPr>
            </w:pPr>
          </w:p>
          <w:p w14:paraId="413CC36C" w14:textId="11E857A2" w:rsidR="00245970" w:rsidRPr="002541EC" w:rsidRDefault="00245970" w:rsidP="0074057B">
            <w:pPr>
              <w:jc w:val="both"/>
              <w:rPr>
                <w:color w:val="000000" w:themeColor="text1"/>
              </w:rPr>
            </w:pPr>
          </w:p>
        </w:tc>
        <w:tc>
          <w:tcPr>
            <w:tcW w:w="720" w:type="dxa"/>
          </w:tcPr>
          <w:p w14:paraId="5321D55C" w14:textId="77777777" w:rsidR="001B2ABD" w:rsidRPr="002541EC" w:rsidRDefault="001B2ABD" w:rsidP="0074057B">
            <w:pPr>
              <w:tabs>
                <w:tab w:val="left" w:pos="990"/>
              </w:tabs>
              <w:rPr>
                <w:color w:val="000000" w:themeColor="text1"/>
              </w:rPr>
            </w:pPr>
          </w:p>
        </w:tc>
        <w:tc>
          <w:tcPr>
            <w:tcW w:w="6470" w:type="dxa"/>
          </w:tcPr>
          <w:sdt>
            <w:sdtPr>
              <w:rPr>
                <w:color w:val="000000" w:themeColor="text1"/>
                <w:sz w:val="24"/>
                <w:szCs w:val="28"/>
              </w:rPr>
              <w:id w:val="1049110328"/>
              <w:placeholder>
                <w:docPart w:val="52C2FAE8CC6149958A8D7871568C4066"/>
              </w:placeholder>
              <w:temporary/>
              <w:showingPlcHdr/>
              <w15:appearance w15:val="hidden"/>
            </w:sdtPr>
            <w:sdtEndPr/>
            <w:sdtContent>
              <w:p w14:paraId="5402FD11" w14:textId="77777777" w:rsidR="001B2ABD" w:rsidRPr="00245970" w:rsidRDefault="00E25A26" w:rsidP="0074057B">
                <w:pPr>
                  <w:pStyle w:val="Heading2"/>
                  <w:rPr>
                    <w:color w:val="000000" w:themeColor="text1"/>
                    <w:sz w:val="24"/>
                    <w:szCs w:val="28"/>
                  </w:rPr>
                </w:pPr>
                <w:r w:rsidRPr="00245970">
                  <w:rPr>
                    <w:color w:val="000000" w:themeColor="text1"/>
                    <w:sz w:val="24"/>
                    <w:szCs w:val="28"/>
                  </w:rPr>
                  <w:t>EDUCATION</w:t>
                </w:r>
              </w:p>
            </w:sdtContent>
          </w:sdt>
          <w:p w14:paraId="11B35C6E" w14:textId="5577AF54" w:rsidR="00036450" w:rsidRPr="00245970" w:rsidRDefault="00EA0788" w:rsidP="0074057B">
            <w:pPr>
              <w:rPr>
                <w:color w:val="000000" w:themeColor="text1"/>
                <w:sz w:val="20"/>
                <w:szCs w:val="20"/>
              </w:rPr>
            </w:pPr>
            <w:r w:rsidRPr="00245970">
              <w:rPr>
                <w:b/>
                <w:bCs/>
                <w:color w:val="000000" w:themeColor="text1"/>
                <w:sz w:val="20"/>
                <w:szCs w:val="20"/>
              </w:rPr>
              <w:t xml:space="preserve">Lebanese International University </w:t>
            </w:r>
          </w:p>
          <w:p w14:paraId="28EDA6FA" w14:textId="7DC4971A" w:rsidR="00036450" w:rsidRPr="00245970" w:rsidRDefault="00EA0788" w:rsidP="0074057B">
            <w:pPr>
              <w:pStyle w:val="Date"/>
              <w:rPr>
                <w:color w:val="000000" w:themeColor="text1"/>
                <w:sz w:val="20"/>
                <w:szCs w:val="24"/>
              </w:rPr>
            </w:pPr>
            <w:r w:rsidRPr="00245970">
              <w:rPr>
                <w:color w:val="000000" w:themeColor="text1"/>
                <w:sz w:val="20"/>
                <w:szCs w:val="24"/>
              </w:rPr>
              <w:t>2021</w:t>
            </w:r>
            <w:r w:rsidR="00036450" w:rsidRPr="00245970">
              <w:rPr>
                <w:color w:val="000000" w:themeColor="text1"/>
                <w:sz w:val="20"/>
                <w:szCs w:val="24"/>
              </w:rPr>
              <w:t xml:space="preserve"> - </w:t>
            </w:r>
            <w:r w:rsidRPr="00245970">
              <w:rPr>
                <w:color w:val="000000" w:themeColor="text1"/>
                <w:sz w:val="20"/>
                <w:szCs w:val="24"/>
              </w:rPr>
              <w:t>2024</w:t>
            </w:r>
          </w:p>
          <w:p w14:paraId="1351D2EE" w14:textId="77777777" w:rsidR="00EA0788" w:rsidRPr="00245970" w:rsidRDefault="00EA0788" w:rsidP="0074057B">
            <w:pPr>
              <w:rPr>
                <w:b/>
                <w:bCs/>
                <w:color w:val="000000" w:themeColor="text1"/>
                <w:sz w:val="20"/>
                <w:szCs w:val="24"/>
              </w:rPr>
            </w:pPr>
            <w:r w:rsidRPr="00245970">
              <w:rPr>
                <w:b/>
                <w:bCs/>
                <w:i/>
                <w:iCs/>
                <w:color w:val="000000" w:themeColor="text1"/>
                <w:sz w:val="20"/>
                <w:szCs w:val="20"/>
              </w:rPr>
              <w:t>Bachelor of Art and Science in Computer Science</w:t>
            </w:r>
            <w:r w:rsidRPr="00245970">
              <w:rPr>
                <w:b/>
                <w:bCs/>
                <w:color w:val="000000" w:themeColor="text1"/>
                <w:sz w:val="20"/>
                <w:szCs w:val="24"/>
              </w:rPr>
              <w:t xml:space="preserve"> </w:t>
            </w:r>
          </w:p>
          <w:p w14:paraId="6B8E07A0" w14:textId="30120FB5" w:rsidR="00EA0788" w:rsidRPr="00245970" w:rsidRDefault="00EA0788" w:rsidP="0074057B">
            <w:pPr>
              <w:rPr>
                <w:b/>
                <w:bCs/>
                <w:color w:val="000000" w:themeColor="text1"/>
                <w:sz w:val="20"/>
                <w:szCs w:val="24"/>
              </w:rPr>
            </w:pPr>
            <w:r w:rsidRPr="00245970">
              <w:rPr>
                <w:color w:val="000000" w:themeColor="text1"/>
                <w:sz w:val="20"/>
                <w:szCs w:val="20"/>
              </w:rPr>
              <w:t>Graduated:2023-2024 GPA:3.</w:t>
            </w:r>
            <w:r w:rsidR="002541EC" w:rsidRPr="00245970">
              <w:rPr>
                <w:color w:val="000000" w:themeColor="text1"/>
                <w:sz w:val="20"/>
                <w:szCs w:val="20"/>
              </w:rPr>
              <w:t>46</w:t>
            </w:r>
          </w:p>
          <w:sdt>
            <w:sdtPr>
              <w:rPr>
                <w:color w:val="000000" w:themeColor="text1"/>
              </w:rPr>
              <w:id w:val="1001553383"/>
              <w:placeholder>
                <w:docPart w:val="AFF325835D5E4DCAA6D8CDF3D7DA5333"/>
              </w:placeholder>
              <w:temporary/>
              <w:showingPlcHdr/>
              <w15:appearance w15:val="hidden"/>
            </w:sdtPr>
            <w:sdtEndPr/>
            <w:sdtContent>
              <w:p w14:paraId="44FDCDF8" w14:textId="77777777" w:rsidR="00036450" w:rsidRPr="002541EC" w:rsidRDefault="00036450" w:rsidP="0074057B">
                <w:pPr>
                  <w:pStyle w:val="Heading2"/>
                  <w:rPr>
                    <w:color w:val="000000" w:themeColor="text1"/>
                  </w:rPr>
                </w:pPr>
                <w:r w:rsidRPr="00245970">
                  <w:rPr>
                    <w:color w:val="000000" w:themeColor="text1"/>
                    <w:sz w:val="24"/>
                    <w:szCs w:val="28"/>
                  </w:rPr>
                  <w:t>WORK EXPERIENCE</w:t>
                </w:r>
              </w:p>
            </w:sdtContent>
          </w:sdt>
          <w:p w14:paraId="2E8347CB" w14:textId="6B1C6FFA" w:rsidR="002541EC" w:rsidRPr="00245970" w:rsidRDefault="002541EC" w:rsidP="0074057B">
            <w:pPr>
              <w:shd w:val="clear" w:color="auto" w:fill="FFFFFF" w:themeFill="background1"/>
              <w:spacing w:line="276" w:lineRule="auto"/>
              <w:rPr>
                <w:rFonts w:ascii="Segoe UI" w:hAnsi="Segoe UI" w:cs="Segoe UI"/>
                <w:b/>
                <w:bCs/>
                <w:i/>
                <w:iCs/>
                <w:sz w:val="20"/>
                <w:szCs w:val="20"/>
                <w:shd w:val="clear" w:color="auto" w:fill="212121"/>
              </w:rPr>
            </w:pPr>
            <w:r w:rsidRPr="00245970">
              <w:rPr>
                <w:rFonts w:ascii="Segoe UI" w:hAnsi="Segoe UI" w:cs="Segoe UI"/>
                <w:b/>
                <w:bCs/>
                <w:i/>
                <w:iCs/>
                <w:sz w:val="20"/>
                <w:szCs w:val="20"/>
              </w:rPr>
              <w:t>AI Project July 2023 – September 2023</w:t>
            </w:r>
          </w:p>
          <w:p w14:paraId="404D1E3C" w14:textId="77777777" w:rsidR="002541EC" w:rsidRPr="00245970" w:rsidRDefault="002541EC" w:rsidP="0074057B">
            <w:pPr>
              <w:rPr>
                <w:color w:val="000000" w:themeColor="text1"/>
                <w:sz w:val="20"/>
                <w:szCs w:val="24"/>
              </w:rPr>
            </w:pPr>
            <w:r w:rsidRPr="00245970">
              <w:rPr>
                <w:rFonts w:ascii="Segoe UI" w:hAnsi="Segoe UI" w:cs="Segoe UI"/>
                <w:i/>
                <w:iCs/>
                <w:sz w:val="20"/>
                <w:szCs w:val="24"/>
              </w:rPr>
              <w:t xml:space="preserve">Collaborating closely with my Supervisor, I played a vital role in an Artificial Intelligence (AI) project. Utilizing Node.js as a foundational reference, I actively contributed to the development of innovative solutions. This hands-on experience not only enhanced. my proficiency in Node.js but also provided me with a </w:t>
            </w:r>
            <w:r w:rsidRPr="00245970">
              <w:rPr>
                <w:i/>
                <w:iCs/>
                <w:sz w:val="20"/>
                <w:szCs w:val="24"/>
              </w:rPr>
              <w:t>detailed</w:t>
            </w:r>
            <w:r w:rsidRPr="00245970">
              <w:rPr>
                <w:rFonts w:ascii="Segoe UI" w:hAnsi="Segoe UI" w:cs="Segoe UI"/>
                <w:i/>
                <w:iCs/>
                <w:sz w:val="22"/>
              </w:rPr>
              <w:t xml:space="preserve"> </w:t>
            </w:r>
            <w:r w:rsidRPr="00245970">
              <w:rPr>
                <w:rFonts w:ascii="Segoe UI" w:hAnsi="Segoe UI" w:cs="Segoe UI"/>
                <w:i/>
                <w:iCs/>
                <w:sz w:val="20"/>
                <w:szCs w:val="24"/>
              </w:rPr>
              <w:t xml:space="preserve">understanding of the practical implementation of AI. Working under my Supervisor guidance, I </w:t>
            </w:r>
            <w:r w:rsidRPr="00245970">
              <w:rPr>
                <w:i/>
                <w:iCs/>
                <w:sz w:val="20"/>
                <w:szCs w:val="24"/>
              </w:rPr>
              <w:t>perfected</w:t>
            </w:r>
            <w:r w:rsidRPr="00245970">
              <w:rPr>
                <w:rFonts w:ascii="Segoe UI" w:hAnsi="Segoe UI" w:cs="Segoe UI"/>
                <w:i/>
                <w:iCs/>
                <w:sz w:val="20"/>
                <w:szCs w:val="24"/>
              </w:rPr>
              <w:t xml:space="preserve"> my problem-solving skills and gained valuable insights into the intersection of AI and software development</w:t>
            </w:r>
          </w:p>
          <w:p w14:paraId="2006E6B9" w14:textId="77777777" w:rsidR="004D3011" w:rsidRPr="00245970" w:rsidRDefault="004D3011" w:rsidP="0074057B">
            <w:pPr>
              <w:rPr>
                <w:color w:val="000000" w:themeColor="text1"/>
                <w:sz w:val="20"/>
                <w:szCs w:val="24"/>
              </w:rPr>
            </w:pPr>
          </w:p>
          <w:p w14:paraId="722EF22F" w14:textId="46584847" w:rsidR="002541EC" w:rsidRPr="00245970" w:rsidRDefault="002541EC" w:rsidP="0074057B">
            <w:pPr>
              <w:rPr>
                <w:b/>
                <w:bCs/>
                <w:i/>
                <w:iCs/>
                <w:sz w:val="20"/>
                <w:szCs w:val="20"/>
              </w:rPr>
            </w:pPr>
            <w:r w:rsidRPr="00245970">
              <w:rPr>
                <w:b/>
                <w:bCs/>
                <w:i/>
                <w:iCs/>
                <w:sz w:val="20"/>
                <w:szCs w:val="20"/>
              </w:rPr>
              <w:t xml:space="preserve">Frontend Development at </w:t>
            </w:r>
            <w:proofErr w:type="spellStart"/>
            <w:r w:rsidRPr="00245970">
              <w:rPr>
                <w:b/>
                <w:bCs/>
                <w:i/>
                <w:iCs/>
                <w:sz w:val="20"/>
                <w:szCs w:val="20"/>
              </w:rPr>
              <w:t>XperBot</w:t>
            </w:r>
            <w:proofErr w:type="spellEnd"/>
            <w:r w:rsidRPr="00245970">
              <w:rPr>
                <w:b/>
                <w:bCs/>
                <w:i/>
                <w:iCs/>
                <w:sz w:val="20"/>
                <w:szCs w:val="20"/>
              </w:rPr>
              <w:t xml:space="preserve"> August 2023- October 2023</w:t>
            </w:r>
          </w:p>
          <w:p w14:paraId="4E9C3013" w14:textId="4E19C482" w:rsidR="004D3011" w:rsidRPr="00245970" w:rsidRDefault="002541EC" w:rsidP="0074057B">
            <w:pPr>
              <w:spacing w:line="276" w:lineRule="auto"/>
              <w:rPr>
                <w:rFonts w:ascii="Segoe UI" w:hAnsi="Segoe UI" w:cs="Segoe UI"/>
                <w:sz w:val="20"/>
                <w:szCs w:val="20"/>
                <w:shd w:val="clear" w:color="auto" w:fill="FFFFFF" w:themeFill="background1"/>
              </w:rPr>
            </w:pPr>
            <w:r w:rsidRPr="00245970">
              <w:rPr>
                <w:rFonts w:ascii="Segoe UI" w:hAnsi="Segoe UI" w:cs="Segoe UI"/>
                <w:sz w:val="20"/>
                <w:szCs w:val="20"/>
                <w:shd w:val="clear" w:color="auto" w:fill="FFFFFF" w:themeFill="background1"/>
              </w:rPr>
              <w:t xml:space="preserve">Concurrently, during the same academic year, I embraced a remote role as a Frontend Developer at </w:t>
            </w:r>
            <w:proofErr w:type="spellStart"/>
            <w:r w:rsidRPr="00245970">
              <w:rPr>
                <w:rFonts w:ascii="Segoe UI" w:hAnsi="Segoe UI" w:cs="Segoe UI"/>
                <w:sz w:val="20"/>
                <w:szCs w:val="20"/>
                <w:shd w:val="clear" w:color="auto" w:fill="FFFFFF" w:themeFill="background1"/>
              </w:rPr>
              <w:t>Xperbot</w:t>
            </w:r>
            <w:proofErr w:type="spellEnd"/>
            <w:r w:rsidRPr="00245970">
              <w:rPr>
                <w:rFonts w:ascii="Segoe UI" w:hAnsi="Segoe UI" w:cs="Segoe UI"/>
                <w:sz w:val="20"/>
                <w:szCs w:val="20"/>
                <w:shd w:val="clear" w:color="auto" w:fill="FFFFFF" w:themeFill="background1"/>
              </w:rPr>
              <w:t>. In this dynamic position, I took charge of crafting engaging and responsive user interfaces, utilizing Vue.js to enhance the team's projects. Beyond honing my Vue.js skills, this experience provided me with exposure to effective remote collaboration, emphasizing</w:t>
            </w:r>
            <w:r w:rsidRPr="00245970">
              <w:rPr>
                <w:rFonts w:ascii="Segoe UI" w:hAnsi="Segoe UI" w:cs="Segoe UI"/>
                <w:color w:val="ECECEC"/>
                <w:sz w:val="20"/>
                <w:szCs w:val="20"/>
                <w:shd w:val="clear" w:color="auto" w:fill="FFFFFF" w:themeFill="background1"/>
              </w:rPr>
              <w:t xml:space="preserve"> </w:t>
            </w:r>
            <w:r w:rsidRPr="00245970">
              <w:rPr>
                <w:rFonts w:ascii="Segoe UI" w:hAnsi="Segoe UI" w:cs="Segoe UI"/>
                <w:sz w:val="20"/>
                <w:szCs w:val="20"/>
                <w:shd w:val="clear" w:color="auto" w:fill="FFFFFF" w:themeFill="background1"/>
              </w:rPr>
              <w:t xml:space="preserve">communication and adaptability in a distributed work environment. As a Frontend Developer at </w:t>
            </w:r>
            <w:proofErr w:type="spellStart"/>
            <w:r w:rsidRPr="00245970">
              <w:rPr>
                <w:rFonts w:ascii="Segoe UI" w:hAnsi="Segoe UI" w:cs="Segoe UI"/>
                <w:sz w:val="20"/>
                <w:szCs w:val="20"/>
                <w:shd w:val="clear" w:color="auto" w:fill="FFFFFF" w:themeFill="background1"/>
              </w:rPr>
              <w:t>Xperbot</w:t>
            </w:r>
            <w:proofErr w:type="spellEnd"/>
            <w:r w:rsidRPr="00245970">
              <w:rPr>
                <w:rFonts w:ascii="Segoe UI" w:hAnsi="Segoe UI" w:cs="Segoe UI"/>
                <w:sz w:val="20"/>
                <w:szCs w:val="20"/>
                <w:shd w:val="clear" w:color="auto" w:fill="FFFFFF" w:themeFill="background1"/>
              </w:rPr>
              <w:t>, I not only contributed to project success but also gained valuable insights into web development best practices.</w:t>
            </w:r>
          </w:p>
          <w:p w14:paraId="4D948E03" w14:textId="5718DA50" w:rsidR="00443C86" w:rsidRPr="00245970" w:rsidRDefault="00443C86" w:rsidP="0074057B">
            <w:pPr>
              <w:spacing w:line="276" w:lineRule="auto"/>
              <w:rPr>
                <w:rFonts w:ascii="Segoe UI" w:hAnsi="Segoe UI" w:cs="Segoe UI"/>
                <w:sz w:val="20"/>
                <w:szCs w:val="20"/>
                <w:shd w:val="clear" w:color="auto" w:fill="FFFFFF" w:themeFill="background1"/>
              </w:rPr>
            </w:pPr>
          </w:p>
          <w:p w14:paraId="0E9EA699" w14:textId="77777777" w:rsidR="00443C86" w:rsidRPr="00245970" w:rsidRDefault="00443C86" w:rsidP="0074057B">
            <w:pPr>
              <w:rPr>
                <w:b/>
                <w:bCs/>
                <w:i/>
                <w:iCs/>
                <w:sz w:val="24"/>
                <w:szCs w:val="24"/>
              </w:rPr>
            </w:pPr>
            <w:r w:rsidRPr="00245970">
              <w:rPr>
                <w:b/>
                <w:bCs/>
                <w:i/>
                <w:iCs/>
                <w:sz w:val="20"/>
                <w:szCs w:val="24"/>
              </w:rPr>
              <w:t xml:space="preserve">Frontend Development Intern at </w:t>
            </w:r>
            <w:proofErr w:type="spellStart"/>
            <w:r w:rsidRPr="00245970">
              <w:rPr>
                <w:b/>
                <w:bCs/>
                <w:i/>
                <w:iCs/>
                <w:sz w:val="20"/>
                <w:szCs w:val="24"/>
              </w:rPr>
              <w:t>Areeba</w:t>
            </w:r>
            <w:proofErr w:type="spellEnd"/>
            <w:r w:rsidRPr="00245970">
              <w:rPr>
                <w:b/>
                <w:bCs/>
                <w:i/>
                <w:iCs/>
                <w:sz w:val="20"/>
                <w:szCs w:val="24"/>
              </w:rPr>
              <w:t xml:space="preserve"> February 2025 - Present</w:t>
            </w:r>
          </w:p>
          <w:p w14:paraId="7769EDDB" w14:textId="77777777" w:rsidR="00443C86" w:rsidRPr="00245970" w:rsidRDefault="00443C86" w:rsidP="0074057B">
            <w:pPr>
              <w:rPr>
                <w:sz w:val="20"/>
                <w:szCs w:val="24"/>
              </w:rPr>
            </w:pPr>
            <w:r w:rsidRPr="00245970">
              <w:rPr>
                <w:sz w:val="20"/>
                <w:szCs w:val="24"/>
              </w:rPr>
              <w:t xml:space="preserve">Currently interning at </w:t>
            </w:r>
            <w:proofErr w:type="spellStart"/>
            <w:r w:rsidRPr="00245970">
              <w:rPr>
                <w:sz w:val="20"/>
                <w:szCs w:val="24"/>
              </w:rPr>
              <w:t>Areeba</w:t>
            </w:r>
            <w:proofErr w:type="spellEnd"/>
            <w:r w:rsidRPr="00245970">
              <w:rPr>
                <w:sz w:val="20"/>
                <w:szCs w:val="24"/>
              </w:rPr>
              <w:t xml:space="preserve"> as a Frontend Developer. My role involves building and maintaining dynamic user interfaces using React, </w:t>
            </w:r>
            <w:proofErr w:type="spellStart"/>
            <w:r w:rsidRPr="00245970">
              <w:rPr>
                <w:sz w:val="20"/>
                <w:szCs w:val="24"/>
              </w:rPr>
              <w:t>TypeScript</w:t>
            </w:r>
            <w:proofErr w:type="spellEnd"/>
            <w:r w:rsidRPr="00245970">
              <w:rPr>
                <w:sz w:val="20"/>
                <w:szCs w:val="24"/>
              </w:rPr>
              <w:t xml:space="preserve">, and </w:t>
            </w:r>
            <w:proofErr w:type="spellStart"/>
            <w:r w:rsidRPr="00245970">
              <w:rPr>
                <w:sz w:val="20"/>
                <w:szCs w:val="24"/>
              </w:rPr>
              <w:t>Redux</w:t>
            </w:r>
            <w:proofErr w:type="spellEnd"/>
            <w:r w:rsidRPr="00245970">
              <w:rPr>
                <w:sz w:val="20"/>
                <w:szCs w:val="24"/>
              </w:rPr>
              <w:t xml:space="preserve">. Collaborating with the team, I focus on creating performant, maintainable, and responsive </w:t>
            </w:r>
            <w:r w:rsidRPr="00245970">
              <w:rPr>
                <w:sz w:val="20"/>
                <w:szCs w:val="24"/>
              </w:rPr>
              <w:lastRenderedPageBreak/>
              <w:t>applications. This internship enhances my skills in modern frontend development and fosters my growth in implementing state management and integrating APIs.</w:t>
            </w:r>
          </w:p>
          <w:p w14:paraId="6F7C0501" w14:textId="77777777" w:rsidR="00443C86" w:rsidRPr="00F025DA" w:rsidRDefault="00443C86" w:rsidP="0074057B">
            <w:pPr>
              <w:spacing w:line="276" w:lineRule="auto"/>
              <w:rPr>
                <w:rFonts w:ascii="Segoe UI" w:hAnsi="Segoe UI" w:cs="Segoe UI"/>
                <w:szCs w:val="18"/>
                <w:shd w:val="clear" w:color="auto" w:fill="FFFFFF" w:themeFill="background1"/>
              </w:rPr>
            </w:pPr>
          </w:p>
          <w:p w14:paraId="04EE254F" w14:textId="61563214" w:rsidR="002541EC" w:rsidRPr="002541EC" w:rsidRDefault="002541EC" w:rsidP="0074057B">
            <w:pPr>
              <w:rPr>
                <w:color w:val="000000" w:themeColor="text1"/>
                <w:szCs w:val="18"/>
              </w:rPr>
            </w:pPr>
          </w:p>
          <w:p w14:paraId="1C212749" w14:textId="45A83B59" w:rsidR="002541EC" w:rsidRPr="002541EC" w:rsidRDefault="002541EC" w:rsidP="0074057B">
            <w:pPr>
              <w:rPr>
                <w:color w:val="000000" w:themeColor="text1"/>
              </w:rPr>
            </w:pPr>
          </w:p>
        </w:tc>
      </w:tr>
    </w:tbl>
    <w:p w14:paraId="1E971542" w14:textId="77777777" w:rsidR="00E620BF" w:rsidRPr="002541EC" w:rsidRDefault="00E620BF" w:rsidP="000C45FF">
      <w:pPr>
        <w:tabs>
          <w:tab w:val="left" w:pos="990"/>
        </w:tabs>
        <w:rPr>
          <w:color w:val="000000" w:themeColor="text1"/>
        </w:rPr>
      </w:pPr>
    </w:p>
    <w:sectPr w:rsidR="00E620BF" w:rsidRPr="002541EC" w:rsidSect="000C45FF">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92CF44" w14:textId="77777777" w:rsidR="002A5E8D" w:rsidRDefault="002A5E8D" w:rsidP="000C45FF">
      <w:r>
        <w:separator/>
      </w:r>
    </w:p>
  </w:endnote>
  <w:endnote w:type="continuationSeparator" w:id="0">
    <w:p w14:paraId="77B8ACDA" w14:textId="77777777" w:rsidR="002A5E8D" w:rsidRDefault="002A5E8D"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C39874" w14:textId="77777777" w:rsidR="002A5E8D" w:rsidRDefault="002A5E8D" w:rsidP="000C45FF">
      <w:r>
        <w:separator/>
      </w:r>
    </w:p>
  </w:footnote>
  <w:footnote w:type="continuationSeparator" w:id="0">
    <w:p w14:paraId="3E11A28C" w14:textId="77777777" w:rsidR="002A5E8D" w:rsidRDefault="002A5E8D" w:rsidP="000C45F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50F9C" w14:textId="77777777" w:rsidR="000C45FF" w:rsidRDefault="000C45FF">
    <w:pPr>
      <w:pStyle w:val="Header"/>
    </w:pPr>
    <w:r w:rsidRPr="00EA0788">
      <w:rPr>
        <w:noProof/>
        <w:color w:val="000000" w:themeColor="text1"/>
        <w:lang w:eastAsia="en-US"/>
      </w:rPr>
      <w:drawing>
        <wp:anchor distT="0" distB="0" distL="114300" distR="114300" simplePos="0" relativeHeight="251658240" behindDoc="1" locked="0" layoutInCell="1" allowOverlap="1" wp14:anchorId="262BDE06" wp14:editId="7BF148F2">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E3536"/>
    <w:multiLevelType w:val="multilevel"/>
    <w:tmpl w:val="0FA45A66"/>
    <w:lvl w:ilvl="0">
      <w:start w:val="1"/>
      <w:numFmt w:val="decimal"/>
      <w:lvlText w:val="%1."/>
      <w:lvlJc w:val="left"/>
      <w:pPr>
        <w:ind w:left="720" w:hanging="360"/>
      </w:pPr>
      <w:rPr>
        <w:rFonts w:hint="default"/>
      </w:rPr>
    </w:lvl>
    <w:lvl w:ilvl="1">
      <w:start w:val="1"/>
      <w:numFmt w:val="decimal"/>
      <w:lvlText w:val="%2."/>
      <w:lvlJc w:val="left"/>
      <w:pPr>
        <w:ind w:left="1440" w:hanging="360"/>
      </w:p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25D8055D"/>
    <w:multiLevelType w:val="multilevel"/>
    <w:tmpl w:val="5B1A46C2"/>
    <w:lvl w:ilvl="0">
      <w:start w:val="1"/>
      <w:numFmt w:val="decimal"/>
      <w:lvlText w:val="%1."/>
      <w:lvlJc w:val="left"/>
      <w:pPr>
        <w:ind w:left="720" w:hanging="360"/>
      </w:pPr>
      <w:rPr>
        <w:rFonts w:hint="default"/>
        <w:b/>
        <w:bCs/>
        <w:i w:val="0"/>
        <w:iCs w:val="0"/>
        <w:color w:val="auto"/>
        <w:sz w:val="28"/>
        <w:szCs w:val="28"/>
      </w:rPr>
    </w:lvl>
    <w:lvl w:ilvl="1">
      <w:start w:val="1"/>
      <w:numFmt w:val="decimal"/>
      <w:lvlText w:val="%2."/>
      <w:lvlJc w:val="left"/>
      <w:pPr>
        <w:ind w:left="1440" w:hanging="360"/>
      </w:pPr>
      <w:rPr>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2CBB4337"/>
    <w:multiLevelType w:val="multilevel"/>
    <w:tmpl w:val="7E38B360"/>
    <w:lvl w:ilvl="0">
      <w:start w:val="1"/>
      <w:numFmt w:val="decimal"/>
      <w:lvlText w:val="%1."/>
      <w:lvlJc w:val="left"/>
      <w:pPr>
        <w:ind w:left="720" w:hanging="360"/>
      </w:pPr>
      <w:rPr>
        <w:rFonts w:hint="default"/>
        <w:color w:val="FFFFFF" w:themeColor="background1"/>
      </w:rPr>
    </w:lvl>
    <w:lvl w:ilvl="1">
      <w:start w:val="1"/>
      <w:numFmt w:val="decimal"/>
      <w:lvlText w:val="%2."/>
      <w:lvlJc w:val="left"/>
      <w:pPr>
        <w:ind w:left="1440" w:hanging="360"/>
      </w:pPr>
      <w:rPr>
        <w:color w:val="FFFFFF" w:themeColor="background1"/>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6101132"/>
    <w:multiLevelType w:val="multilevel"/>
    <w:tmpl w:val="67DCEDEA"/>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7A2070F7"/>
    <w:multiLevelType w:val="multilevel"/>
    <w:tmpl w:val="53BE1D80"/>
    <w:lvl w:ilvl="0">
      <w:start w:val="1"/>
      <w:numFmt w:val="decimal"/>
      <w:lvlText w:val="%1."/>
      <w:lvlJc w:val="left"/>
      <w:pPr>
        <w:ind w:left="720" w:hanging="360"/>
      </w:pPr>
      <w:rPr>
        <w:rFonts w:hint="default"/>
        <w:b/>
        <w:bCs/>
        <w:i w:val="0"/>
        <w:iCs w:val="0"/>
        <w:color w:val="auto"/>
      </w:rPr>
    </w:lvl>
    <w:lvl w:ilvl="1">
      <w:start w:val="1"/>
      <w:numFmt w:val="decimal"/>
      <w:lvlText w:val="%2."/>
      <w:lvlJc w:val="left"/>
      <w:pPr>
        <w:ind w:left="1440" w:hanging="360"/>
      </w:pPr>
      <w:rPr>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788"/>
    <w:rsid w:val="000023C7"/>
    <w:rsid w:val="00036450"/>
    <w:rsid w:val="00094499"/>
    <w:rsid w:val="000C45FF"/>
    <w:rsid w:val="000E3FD1"/>
    <w:rsid w:val="00112054"/>
    <w:rsid w:val="001317D8"/>
    <w:rsid w:val="001525E1"/>
    <w:rsid w:val="00180329"/>
    <w:rsid w:val="0019001F"/>
    <w:rsid w:val="001A74A5"/>
    <w:rsid w:val="001B2ABD"/>
    <w:rsid w:val="001C4EBB"/>
    <w:rsid w:val="001E0391"/>
    <w:rsid w:val="001E1759"/>
    <w:rsid w:val="001F1ECC"/>
    <w:rsid w:val="002400EB"/>
    <w:rsid w:val="00245970"/>
    <w:rsid w:val="002541EC"/>
    <w:rsid w:val="00256CF7"/>
    <w:rsid w:val="00281FD5"/>
    <w:rsid w:val="002A5E8D"/>
    <w:rsid w:val="0030481B"/>
    <w:rsid w:val="003142B7"/>
    <w:rsid w:val="003156FC"/>
    <w:rsid w:val="003254B5"/>
    <w:rsid w:val="0037121F"/>
    <w:rsid w:val="003910D8"/>
    <w:rsid w:val="003A6B7D"/>
    <w:rsid w:val="003B06CA"/>
    <w:rsid w:val="004071FC"/>
    <w:rsid w:val="00443C86"/>
    <w:rsid w:val="00445947"/>
    <w:rsid w:val="004813B3"/>
    <w:rsid w:val="00496591"/>
    <w:rsid w:val="004C63E4"/>
    <w:rsid w:val="004D3011"/>
    <w:rsid w:val="005262AC"/>
    <w:rsid w:val="005E39D5"/>
    <w:rsid w:val="00600670"/>
    <w:rsid w:val="0062123A"/>
    <w:rsid w:val="00646E75"/>
    <w:rsid w:val="0065199C"/>
    <w:rsid w:val="006771D0"/>
    <w:rsid w:val="006E2CD0"/>
    <w:rsid w:val="00715FCB"/>
    <w:rsid w:val="0074057B"/>
    <w:rsid w:val="00743101"/>
    <w:rsid w:val="00764C9F"/>
    <w:rsid w:val="007775E1"/>
    <w:rsid w:val="007867A0"/>
    <w:rsid w:val="007927F5"/>
    <w:rsid w:val="00802CA0"/>
    <w:rsid w:val="009213B1"/>
    <w:rsid w:val="009260CD"/>
    <w:rsid w:val="00940A66"/>
    <w:rsid w:val="00952C25"/>
    <w:rsid w:val="00A2118D"/>
    <w:rsid w:val="00AD0A50"/>
    <w:rsid w:val="00AD76E2"/>
    <w:rsid w:val="00B20152"/>
    <w:rsid w:val="00B359E4"/>
    <w:rsid w:val="00B57D98"/>
    <w:rsid w:val="00B70850"/>
    <w:rsid w:val="00C066B6"/>
    <w:rsid w:val="00C37BA1"/>
    <w:rsid w:val="00C4674C"/>
    <w:rsid w:val="00C506CF"/>
    <w:rsid w:val="00C72BED"/>
    <w:rsid w:val="00C9578B"/>
    <w:rsid w:val="00CB0055"/>
    <w:rsid w:val="00D2522B"/>
    <w:rsid w:val="00D422DE"/>
    <w:rsid w:val="00D5459D"/>
    <w:rsid w:val="00DA1F4D"/>
    <w:rsid w:val="00DD172A"/>
    <w:rsid w:val="00E25A26"/>
    <w:rsid w:val="00E4381A"/>
    <w:rsid w:val="00E55D74"/>
    <w:rsid w:val="00E620BF"/>
    <w:rsid w:val="00E83ED6"/>
    <w:rsid w:val="00EA0788"/>
    <w:rsid w:val="00F025DA"/>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245297"/>
  <w14:defaultImageDpi w14:val="32767"/>
  <w15:chartTrackingRefBased/>
  <w15:docId w15:val="{73757275-1149-4DA3-814B-2192A9D58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customStyle="1"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34"/>
    <w:qFormat/>
    <w:rsid w:val="00EA0788"/>
    <w:pPr>
      <w:spacing w:after="160" w:line="259" w:lineRule="auto"/>
      <w:ind w:left="720"/>
      <w:contextualSpacing/>
    </w:pPr>
    <w:rPr>
      <w:rFonts w:eastAsiaTheme="minorHAnsi"/>
      <w:kern w:val="2"/>
      <w:sz w:val="22"/>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7841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tarek.semhan200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haledS\AppData\Roaming\Microsoft\Templates\Bold%20modern%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B771D2678A54F5D9378C7CD303C699A"/>
        <w:category>
          <w:name w:val="General"/>
          <w:gallery w:val="placeholder"/>
        </w:category>
        <w:types>
          <w:type w:val="bbPlcHdr"/>
        </w:types>
        <w:behaviors>
          <w:behavior w:val="content"/>
        </w:behaviors>
        <w:guid w:val="{626E6C8A-9F52-4AD5-AFF3-D62C42E4CCDA}"/>
      </w:docPartPr>
      <w:docPartBody>
        <w:p w:rsidR="00880F95" w:rsidRDefault="00035CC4">
          <w:pPr>
            <w:pStyle w:val="EB771D2678A54F5D9378C7CD303C699A"/>
          </w:pPr>
          <w:r w:rsidRPr="00D5459D">
            <w:t>Profile</w:t>
          </w:r>
        </w:p>
      </w:docPartBody>
    </w:docPart>
    <w:docPart>
      <w:docPartPr>
        <w:name w:val="101708F70F854C8BB28F0BA8834FBF91"/>
        <w:category>
          <w:name w:val="General"/>
          <w:gallery w:val="placeholder"/>
        </w:category>
        <w:types>
          <w:type w:val="bbPlcHdr"/>
        </w:types>
        <w:behaviors>
          <w:behavior w:val="content"/>
        </w:behaviors>
        <w:guid w:val="{BED3F29A-118F-4FB4-A73B-27690C971A28}"/>
      </w:docPartPr>
      <w:docPartBody>
        <w:p w:rsidR="00880F95" w:rsidRDefault="00035CC4">
          <w:pPr>
            <w:pStyle w:val="101708F70F854C8BB28F0BA8834FBF91"/>
          </w:pPr>
          <w:r w:rsidRPr="00CB0055">
            <w:t>Contact</w:t>
          </w:r>
        </w:p>
      </w:docPartBody>
    </w:docPart>
    <w:docPart>
      <w:docPartPr>
        <w:name w:val="6F3E3D18CE50450EA2E48580B8935A72"/>
        <w:category>
          <w:name w:val="General"/>
          <w:gallery w:val="placeholder"/>
        </w:category>
        <w:types>
          <w:type w:val="bbPlcHdr"/>
        </w:types>
        <w:behaviors>
          <w:behavior w:val="content"/>
        </w:behaviors>
        <w:guid w:val="{523FD899-1E96-471B-9DB0-4825FEF23613}"/>
      </w:docPartPr>
      <w:docPartBody>
        <w:p w:rsidR="00880F95" w:rsidRDefault="00035CC4">
          <w:pPr>
            <w:pStyle w:val="6F3E3D18CE50450EA2E48580B8935A72"/>
          </w:pPr>
          <w:r w:rsidRPr="004D3011">
            <w:t>PHONE:</w:t>
          </w:r>
        </w:p>
      </w:docPartBody>
    </w:docPart>
    <w:docPart>
      <w:docPartPr>
        <w:name w:val="C3DBD395B7BC497C9C488D35DD2E3232"/>
        <w:category>
          <w:name w:val="General"/>
          <w:gallery w:val="placeholder"/>
        </w:category>
        <w:types>
          <w:type w:val="bbPlcHdr"/>
        </w:types>
        <w:behaviors>
          <w:behavior w:val="content"/>
        </w:behaviors>
        <w:guid w:val="{16698826-A86E-4FAD-942E-A4D02C46C633}"/>
      </w:docPartPr>
      <w:docPartBody>
        <w:p w:rsidR="00880F95" w:rsidRDefault="00035CC4">
          <w:pPr>
            <w:pStyle w:val="C3DBD395B7BC497C9C488D35DD2E3232"/>
          </w:pPr>
          <w:r w:rsidRPr="004D3011">
            <w:t>EMAIL:</w:t>
          </w:r>
        </w:p>
      </w:docPartBody>
    </w:docPart>
    <w:docPart>
      <w:docPartPr>
        <w:name w:val="43C8FFBF1CAE468D81E33E6C17E42E06"/>
        <w:category>
          <w:name w:val="General"/>
          <w:gallery w:val="placeholder"/>
        </w:category>
        <w:types>
          <w:type w:val="bbPlcHdr"/>
        </w:types>
        <w:behaviors>
          <w:behavior w:val="content"/>
        </w:behaviors>
        <w:guid w:val="{9CEB996A-62DD-4BA1-9F71-F7DC49FB7848}"/>
      </w:docPartPr>
      <w:docPartBody>
        <w:p w:rsidR="00880F95" w:rsidRDefault="00035CC4">
          <w:pPr>
            <w:pStyle w:val="43C8FFBF1CAE468D81E33E6C17E42E06"/>
          </w:pPr>
          <w:r w:rsidRPr="00CB0055">
            <w:t>Hobbies</w:t>
          </w:r>
        </w:p>
      </w:docPartBody>
    </w:docPart>
    <w:docPart>
      <w:docPartPr>
        <w:name w:val="52C2FAE8CC6149958A8D7871568C4066"/>
        <w:category>
          <w:name w:val="General"/>
          <w:gallery w:val="placeholder"/>
        </w:category>
        <w:types>
          <w:type w:val="bbPlcHdr"/>
        </w:types>
        <w:behaviors>
          <w:behavior w:val="content"/>
        </w:behaviors>
        <w:guid w:val="{FBBE3CA5-8903-4B44-9960-EA986220CC9E}"/>
      </w:docPartPr>
      <w:docPartBody>
        <w:p w:rsidR="00880F95" w:rsidRDefault="00035CC4">
          <w:pPr>
            <w:pStyle w:val="52C2FAE8CC6149958A8D7871568C4066"/>
          </w:pPr>
          <w:r w:rsidRPr="00036450">
            <w:t>EDUCATION</w:t>
          </w:r>
        </w:p>
      </w:docPartBody>
    </w:docPart>
    <w:docPart>
      <w:docPartPr>
        <w:name w:val="AFF325835D5E4DCAA6D8CDF3D7DA5333"/>
        <w:category>
          <w:name w:val="General"/>
          <w:gallery w:val="placeholder"/>
        </w:category>
        <w:types>
          <w:type w:val="bbPlcHdr"/>
        </w:types>
        <w:behaviors>
          <w:behavior w:val="content"/>
        </w:behaviors>
        <w:guid w:val="{9880E2AB-98BB-48B0-A6CD-85D201FCDC1B}"/>
      </w:docPartPr>
      <w:docPartBody>
        <w:p w:rsidR="00880F95" w:rsidRDefault="00035CC4">
          <w:pPr>
            <w:pStyle w:val="AFF325835D5E4DCAA6D8CDF3D7DA5333"/>
          </w:pPr>
          <w:r w:rsidRPr="00036450">
            <w:t>WORK EXPERIENCE</w:t>
          </w:r>
        </w:p>
      </w:docPartBody>
    </w:docPart>
    <w:docPart>
      <w:docPartPr>
        <w:name w:val="FC16F2DD43EC4F778F4718EBB12449FD"/>
        <w:category>
          <w:name w:val="General"/>
          <w:gallery w:val="placeholder"/>
        </w:category>
        <w:types>
          <w:type w:val="bbPlcHdr"/>
        </w:types>
        <w:behaviors>
          <w:behavior w:val="content"/>
        </w:behaviors>
        <w:guid w:val="{CDE05EA4-4583-4161-BFA0-9ED37F2D7C64}"/>
      </w:docPartPr>
      <w:docPartBody>
        <w:p w:rsidR="00EA328B" w:rsidRDefault="00DE6CAF" w:rsidP="00DE6CAF">
          <w:pPr>
            <w:pStyle w:val="FC16F2DD43EC4F778F4718EBB12449FD"/>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48B"/>
    <w:rsid w:val="00035CC4"/>
    <w:rsid w:val="00146E44"/>
    <w:rsid w:val="0038048B"/>
    <w:rsid w:val="004F0739"/>
    <w:rsid w:val="0065199C"/>
    <w:rsid w:val="00880F95"/>
    <w:rsid w:val="00CC6E5F"/>
    <w:rsid w:val="00DE6CAF"/>
    <w:rsid w:val="00EA32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qFormat/>
    <w:rsid w:val="00DE6CAF"/>
    <w:pPr>
      <w:keepNext/>
      <w:keepLines/>
      <w:pBdr>
        <w:bottom w:val="single" w:sz="8" w:space="1" w:color="5B9BD5" w:themeColor="accent1"/>
      </w:pBdr>
      <w:spacing w:before="240" w:after="120" w:line="240" w:lineRule="auto"/>
      <w:outlineLvl w:val="1"/>
    </w:pPr>
    <w:rPr>
      <w:rFonts w:asciiTheme="majorHAnsi" w:eastAsiaTheme="majorEastAsia" w:hAnsiTheme="majorHAnsi" w:cstheme="majorBidi"/>
      <w:b/>
      <w:bCs/>
      <w:caps/>
      <w:kern w:val="0"/>
      <w:sz w:val="22"/>
      <w:szCs w:val="26"/>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0B9F821A0940F6A9ED243DFC009B31">
    <w:name w:val="6C0B9F821A0940F6A9ED243DFC009B31"/>
  </w:style>
  <w:style w:type="paragraph" w:customStyle="1" w:styleId="4646622E1BD2437A8F89C5AD1C5E5870">
    <w:name w:val="4646622E1BD2437A8F89C5AD1C5E5870"/>
  </w:style>
  <w:style w:type="paragraph" w:customStyle="1" w:styleId="EB771D2678A54F5D9378C7CD303C699A">
    <w:name w:val="EB771D2678A54F5D9378C7CD303C699A"/>
  </w:style>
  <w:style w:type="paragraph" w:customStyle="1" w:styleId="E24F1ABF3DE444AFAF8EB6FC43A6F720">
    <w:name w:val="E24F1ABF3DE444AFAF8EB6FC43A6F720"/>
  </w:style>
  <w:style w:type="paragraph" w:customStyle="1" w:styleId="101708F70F854C8BB28F0BA8834FBF91">
    <w:name w:val="101708F70F854C8BB28F0BA8834FBF91"/>
  </w:style>
  <w:style w:type="paragraph" w:customStyle="1" w:styleId="6F3E3D18CE50450EA2E48580B8935A72">
    <w:name w:val="6F3E3D18CE50450EA2E48580B8935A72"/>
  </w:style>
  <w:style w:type="paragraph" w:customStyle="1" w:styleId="9FFE25B2271D4399A6D9A8202A0F0E2A">
    <w:name w:val="9FFE25B2271D4399A6D9A8202A0F0E2A"/>
  </w:style>
  <w:style w:type="paragraph" w:customStyle="1" w:styleId="E2D19DF7151F4442B03519F979BE660C">
    <w:name w:val="E2D19DF7151F4442B03519F979BE660C"/>
  </w:style>
  <w:style w:type="paragraph" w:customStyle="1" w:styleId="3787754EB4F748C68E999B08BB31D595">
    <w:name w:val="3787754EB4F748C68E999B08BB31D595"/>
  </w:style>
  <w:style w:type="paragraph" w:customStyle="1" w:styleId="C3DBD395B7BC497C9C488D35DD2E3232">
    <w:name w:val="C3DBD395B7BC497C9C488D35DD2E3232"/>
  </w:style>
  <w:style w:type="character" w:styleId="Hyperlink">
    <w:name w:val="Hyperlink"/>
    <w:basedOn w:val="DefaultParagraphFont"/>
    <w:uiPriority w:val="99"/>
    <w:unhideWhenUsed/>
    <w:rPr>
      <w:color w:val="C45911" w:themeColor="accent2" w:themeShade="BF"/>
      <w:u w:val="single"/>
    </w:rPr>
  </w:style>
  <w:style w:type="paragraph" w:customStyle="1" w:styleId="99F01F9266034778A1B9B5D1715788B2">
    <w:name w:val="99F01F9266034778A1B9B5D1715788B2"/>
  </w:style>
  <w:style w:type="paragraph" w:customStyle="1" w:styleId="43C8FFBF1CAE468D81E33E6C17E42E06">
    <w:name w:val="43C8FFBF1CAE468D81E33E6C17E42E06"/>
  </w:style>
  <w:style w:type="paragraph" w:customStyle="1" w:styleId="31F5404C88D54B7E877E0F52827F8163">
    <w:name w:val="31F5404C88D54B7E877E0F52827F8163"/>
  </w:style>
  <w:style w:type="paragraph" w:customStyle="1" w:styleId="ACF3C1CD791E43DCBE2FDCBD5E5C445B">
    <w:name w:val="ACF3C1CD791E43DCBE2FDCBD5E5C445B"/>
  </w:style>
  <w:style w:type="paragraph" w:customStyle="1" w:styleId="8E8ED08ED5A14ABFB2DC55535C877ECA">
    <w:name w:val="8E8ED08ED5A14ABFB2DC55535C877ECA"/>
  </w:style>
  <w:style w:type="paragraph" w:customStyle="1" w:styleId="3B758D10224044AB8E1146A824852581">
    <w:name w:val="3B758D10224044AB8E1146A824852581"/>
  </w:style>
  <w:style w:type="paragraph" w:customStyle="1" w:styleId="52C2FAE8CC6149958A8D7871568C4066">
    <w:name w:val="52C2FAE8CC6149958A8D7871568C4066"/>
  </w:style>
  <w:style w:type="paragraph" w:customStyle="1" w:styleId="EA80560E91F243F1A1299125F432872C">
    <w:name w:val="EA80560E91F243F1A1299125F432872C"/>
  </w:style>
  <w:style w:type="paragraph" w:customStyle="1" w:styleId="C95B43D160D4406A8CD64195EA904C74">
    <w:name w:val="C95B43D160D4406A8CD64195EA904C74"/>
  </w:style>
  <w:style w:type="paragraph" w:customStyle="1" w:styleId="4EA064985F1A4FAF8417FC1C5C80188E">
    <w:name w:val="4EA064985F1A4FAF8417FC1C5C80188E"/>
  </w:style>
  <w:style w:type="paragraph" w:customStyle="1" w:styleId="050423C2685646B0AA10A459A1B12B68">
    <w:name w:val="050423C2685646B0AA10A459A1B12B68"/>
  </w:style>
  <w:style w:type="paragraph" w:customStyle="1" w:styleId="49F0BD2A13224553B7DA0065C0C521BE">
    <w:name w:val="49F0BD2A13224553B7DA0065C0C521BE"/>
  </w:style>
  <w:style w:type="paragraph" w:customStyle="1" w:styleId="DC7AECDA95E04060930C826D28D37708">
    <w:name w:val="DC7AECDA95E04060930C826D28D37708"/>
  </w:style>
  <w:style w:type="paragraph" w:customStyle="1" w:styleId="859EB28CDFCF44F28C55B215E3EAAD12">
    <w:name w:val="859EB28CDFCF44F28C55B215E3EAAD12"/>
  </w:style>
  <w:style w:type="paragraph" w:customStyle="1" w:styleId="AFF325835D5E4DCAA6D8CDF3D7DA5333">
    <w:name w:val="AFF325835D5E4DCAA6D8CDF3D7DA5333"/>
  </w:style>
  <w:style w:type="paragraph" w:customStyle="1" w:styleId="062693EDD2BD431D917D9AA057020DDF">
    <w:name w:val="062693EDD2BD431D917D9AA057020DDF"/>
  </w:style>
  <w:style w:type="paragraph" w:customStyle="1" w:styleId="04C4A9C37AD94686B3644A3A9A79966C">
    <w:name w:val="04C4A9C37AD94686B3644A3A9A79966C"/>
  </w:style>
  <w:style w:type="paragraph" w:customStyle="1" w:styleId="52BDD733297B4A1B89C2F99FB92264F9">
    <w:name w:val="52BDD733297B4A1B89C2F99FB92264F9"/>
  </w:style>
  <w:style w:type="paragraph" w:customStyle="1" w:styleId="380214D746CB4F47BA11AEE64C504853">
    <w:name w:val="380214D746CB4F47BA11AEE64C504853"/>
  </w:style>
  <w:style w:type="paragraph" w:customStyle="1" w:styleId="C6839511CCAF494EA112B9E462061A62">
    <w:name w:val="C6839511CCAF494EA112B9E462061A62"/>
  </w:style>
  <w:style w:type="paragraph" w:customStyle="1" w:styleId="5C9061C993A341F699E11828D172C4EE">
    <w:name w:val="5C9061C993A341F699E11828D172C4EE"/>
  </w:style>
  <w:style w:type="paragraph" w:customStyle="1" w:styleId="32D107B4D25844E8AF37AA16437B1FB0">
    <w:name w:val="32D107B4D25844E8AF37AA16437B1FB0"/>
  </w:style>
  <w:style w:type="paragraph" w:customStyle="1" w:styleId="18BD0244F5654EEEA2DE1DE1C3B4DA6B">
    <w:name w:val="18BD0244F5654EEEA2DE1DE1C3B4DA6B"/>
  </w:style>
  <w:style w:type="paragraph" w:customStyle="1" w:styleId="07060D60171343AEB791AD66315486EC">
    <w:name w:val="07060D60171343AEB791AD66315486EC"/>
  </w:style>
  <w:style w:type="paragraph" w:customStyle="1" w:styleId="DF6FD00FEE4342F795AE699EBDAA79DF">
    <w:name w:val="DF6FD00FEE4342F795AE699EBDAA79DF"/>
  </w:style>
  <w:style w:type="paragraph" w:customStyle="1" w:styleId="6A736CEA0DDE447DB5FD68D2A7F18077">
    <w:name w:val="6A736CEA0DDE447DB5FD68D2A7F18077"/>
  </w:style>
  <w:style w:type="paragraph" w:customStyle="1" w:styleId="40022F47DE2F4D4A9CFF7936EBDEE444">
    <w:name w:val="40022F47DE2F4D4A9CFF7936EBDEE444"/>
  </w:style>
  <w:style w:type="paragraph" w:customStyle="1" w:styleId="7CAAE3FBB6654205B738F1C6D21CF34B">
    <w:name w:val="7CAAE3FBB6654205B738F1C6D21CF34B"/>
  </w:style>
  <w:style w:type="paragraph" w:customStyle="1" w:styleId="7A0EF36AEB94422AA12E1095DE57696D">
    <w:name w:val="7A0EF36AEB94422AA12E1095DE57696D"/>
  </w:style>
  <w:style w:type="paragraph" w:customStyle="1" w:styleId="B2F4A064180A43AB82BDB4E536C20245">
    <w:name w:val="B2F4A064180A43AB82BDB4E536C20245"/>
  </w:style>
  <w:style w:type="character" w:customStyle="1" w:styleId="Heading2Char">
    <w:name w:val="Heading 2 Char"/>
    <w:basedOn w:val="DefaultParagraphFont"/>
    <w:link w:val="Heading2"/>
    <w:uiPriority w:val="9"/>
    <w:rsid w:val="00DE6CAF"/>
    <w:rPr>
      <w:rFonts w:asciiTheme="majorHAnsi" w:eastAsiaTheme="majorEastAsia" w:hAnsiTheme="majorHAnsi" w:cstheme="majorBidi"/>
      <w:b/>
      <w:bCs/>
      <w:caps/>
      <w:kern w:val="0"/>
      <w:sz w:val="22"/>
      <w:szCs w:val="26"/>
      <w:lang w:eastAsia="ja-JP"/>
      <w14:ligatures w14:val="none"/>
    </w:rPr>
  </w:style>
  <w:style w:type="paragraph" w:customStyle="1" w:styleId="B3E62B9A55364E2B869BBE9870975057">
    <w:name w:val="B3E62B9A55364E2B869BBE9870975057"/>
  </w:style>
  <w:style w:type="paragraph" w:customStyle="1" w:styleId="541C0104725C4823A8BBCEBC054EFBB4">
    <w:name w:val="541C0104725C4823A8BBCEBC054EFBB4"/>
    <w:rsid w:val="0038048B"/>
  </w:style>
  <w:style w:type="paragraph" w:customStyle="1" w:styleId="2D04C10F5EF84EEC868988406CC86C98">
    <w:name w:val="2D04C10F5EF84EEC868988406CC86C98"/>
    <w:rsid w:val="0038048B"/>
  </w:style>
  <w:style w:type="paragraph" w:customStyle="1" w:styleId="80DFA1AEEFDA473197C5AC1A79330E75">
    <w:name w:val="80DFA1AEEFDA473197C5AC1A79330E75"/>
    <w:rsid w:val="0038048B"/>
  </w:style>
  <w:style w:type="paragraph" w:customStyle="1" w:styleId="FC16F2DD43EC4F778F4718EBB12449FD">
    <w:name w:val="FC16F2DD43EC4F778F4718EBB12449FD"/>
    <w:rsid w:val="00DE6CAF"/>
    <w:pPr>
      <w:spacing w:line="259" w:lineRule="auto"/>
    </w:pPr>
    <w:rPr>
      <w:kern w:val="0"/>
      <w:sz w:val="22"/>
      <w:szCs w:val="22"/>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Bold modern resume</Template>
  <TotalTime>1235</TotalTime>
  <Pages>2</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KhaledS</dc:creator>
  <cp:keywords/>
  <dc:description/>
  <cp:lastModifiedBy>Tarek Smhan</cp:lastModifiedBy>
  <cp:revision>6</cp:revision>
  <dcterms:created xsi:type="dcterms:W3CDTF">2025-02-17T16:46:00Z</dcterms:created>
  <dcterms:modified xsi:type="dcterms:W3CDTF">2025-04-03T07:11:00Z</dcterms:modified>
</cp:coreProperties>
</file>